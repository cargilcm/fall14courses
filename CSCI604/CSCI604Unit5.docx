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878" w:rsidRPr="008469A7" w:rsidRDefault="00830878" w:rsidP="00BF4856">
      <w:pPr>
        <w:pStyle w:val="Heading1"/>
      </w:pPr>
      <w:r w:rsidRPr="008469A7">
        <w:t xml:space="preserve">CSCI </w:t>
      </w:r>
      <w:r w:rsidR="006249DC">
        <w:t>604</w:t>
      </w:r>
      <w:r w:rsidR="00716477">
        <w:t xml:space="preserve"> Distributed Computer Systems Architecture</w:t>
      </w:r>
    </w:p>
    <w:p w:rsidR="006249DC" w:rsidRPr="006249DC" w:rsidRDefault="00E97591" w:rsidP="00171BCD">
      <w:pPr>
        <w:pStyle w:val="Heading1"/>
      </w:pPr>
      <w:r>
        <w:t xml:space="preserve">Unit </w:t>
      </w:r>
      <w:r w:rsidR="00C44B73">
        <w:t>5</w:t>
      </w:r>
    </w:p>
    <w:tbl>
      <w:tblPr>
        <w:tblW w:w="10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98"/>
        <w:gridCol w:w="8550"/>
        <w:gridCol w:w="288"/>
      </w:tblGrid>
      <w:tr w:rsidR="00246A2A" w:rsidRPr="008469A7" w:rsidTr="00A3261E">
        <w:trPr>
          <w:trHeight w:val="305"/>
        </w:trPr>
        <w:tc>
          <w:tcPr>
            <w:tcW w:w="1998" w:type="dxa"/>
          </w:tcPr>
          <w:p w:rsidR="00246A2A" w:rsidRPr="008469A7" w:rsidRDefault="00246A2A">
            <w:pPr>
              <w:jc w:val="right"/>
              <w:rPr>
                <w:rFonts w:ascii="Georgia" w:hAnsi="Georgia"/>
                <w:color w:val="000000"/>
                <w:sz w:val="20"/>
                <w:szCs w:val="20"/>
              </w:rPr>
            </w:pPr>
            <w:r w:rsidRPr="008469A7">
              <w:rPr>
                <w:rFonts w:ascii="Georgia" w:hAnsi="Georgia"/>
                <w:color w:val="000000"/>
                <w:sz w:val="20"/>
                <w:szCs w:val="20"/>
              </w:rPr>
              <w:t>Teacher:</w:t>
            </w:r>
          </w:p>
        </w:tc>
        <w:tc>
          <w:tcPr>
            <w:tcW w:w="8550" w:type="dxa"/>
          </w:tcPr>
          <w:p w:rsidR="00246A2A" w:rsidRPr="000C1376" w:rsidRDefault="003A1AD9">
            <w:pPr>
              <w:ind w:right="-288"/>
              <w:rPr>
                <w:rFonts w:ascii="Georgia" w:hAnsi="Georgia"/>
                <w:color w:val="000000"/>
                <w:sz w:val="20"/>
                <w:szCs w:val="20"/>
              </w:rPr>
            </w:pPr>
            <w:r w:rsidRPr="000C1376">
              <w:rPr>
                <w:rFonts w:ascii="Georgia" w:hAnsi="Georgia"/>
                <w:color w:val="000000"/>
                <w:sz w:val="20"/>
                <w:szCs w:val="20"/>
              </w:rPr>
              <w:t>George Rudolph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246A2A" w:rsidRPr="008469A7" w:rsidRDefault="00246A2A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</w:tr>
      <w:tr w:rsidR="00246A2A" w:rsidRPr="008469A7" w:rsidTr="00ED2824">
        <w:tc>
          <w:tcPr>
            <w:tcW w:w="1998" w:type="dxa"/>
          </w:tcPr>
          <w:p w:rsidR="00246A2A" w:rsidRPr="008469A7" w:rsidRDefault="00246A2A">
            <w:pPr>
              <w:jc w:val="right"/>
              <w:rPr>
                <w:rFonts w:ascii="Georgia" w:hAnsi="Georgia"/>
                <w:color w:val="000000"/>
                <w:sz w:val="20"/>
                <w:szCs w:val="20"/>
              </w:rPr>
            </w:pPr>
            <w:r w:rsidRPr="008469A7">
              <w:rPr>
                <w:rFonts w:ascii="Georgia" w:hAnsi="Georgia"/>
                <w:color w:val="000000"/>
                <w:sz w:val="20"/>
                <w:szCs w:val="20"/>
              </w:rPr>
              <w:t>Subject:</w:t>
            </w:r>
          </w:p>
        </w:tc>
        <w:tc>
          <w:tcPr>
            <w:tcW w:w="8550" w:type="dxa"/>
          </w:tcPr>
          <w:p w:rsidR="00246A2A" w:rsidRPr="000249C4" w:rsidRDefault="000249C4">
            <w:pPr>
              <w:ind w:right="-288"/>
              <w:rPr>
                <w:rFonts w:ascii="Georgia" w:hAnsi="Georgia"/>
                <w:color w:val="000000"/>
                <w:sz w:val="20"/>
                <w:szCs w:val="20"/>
              </w:rPr>
            </w:pPr>
            <w:r w:rsidRPr="000249C4">
              <w:rPr>
                <w:rFonts w:ascii="Georgia" w:hAnsi="Georgia"/>
                <w:color w:val="000000"/>
                <w:sz w:val="20"/>
                <w:szCs w:val="20"/>
              </w:rPr>
              <w:t>Distributed Systems Security and Distributed File Systems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246A2A" w:rsidRPr="008469A7" w:rsidRDefault="00246A2A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</w:tr>
      <w:tr w:rsidR="000249C4" w:rsidRPr="008469A7" w:rsidTr="00ED2824">
        <w:tc>
          <w:tcPr>
            <w:tcW w:w="1998" w:type="dxa"/>
          </w:tcPr>
          <w:p w:rsidR="000249C4" w:rsidRPr="008469A7" w:rsidRDefault="000249C4">
            <w:pPr>
              <w:jc w:val="right"/>
              <w:rPr>
                <w:rFonts w:ascii="Georgia" w:hAnsi="Georgia"/>
                <w:color w:val="000000"/>
                <w:sz w:val="20"/>
                <w:szCs w:val="20"/>
              </w:rPr>
            </w:pPr>
            <w:r w:rsidRPr="008469A7">
              <w:rPr>
                <w:rFonts w:ascii="Georgia" w:hAnsi="Georgia"/>
                <w:color w:val="000000"/>
                <w:sz w:val="20"/>
                <w:szCs w:val="20"/>
              </w:rPr>
              <w:t>Objective 1:</w:t>
            </w:r>
          </w:p>
        </w:tc>
        <w:tc>
          <w:tcPr>
            <w:tcW w:w="8550" w:type="dxa"/>
          </w:tcPr>
          <w:p w:rsidR="000249C4" w:rsidRPr="000249C4" w:rsidRDefault="000249C4" w:rsidP="000249C4">
            <w:pPr>
              <w:rPr>
                <w:rFonts w:ascii="Georgia" w:hAnsi="Georgia"/>
                <w:sz w:val="20"/>
                <w:szCs w:val="20"/>
              </w:rPr>
            </w:pPr>
            <w:r w:rsidRPr="000249C4">
              <w:rPr>
                <w:rFonts w:ascii="Georgia" w:hAnsi="Georgia"/>
                <w:sz w:val="20"/>
                <w:szCs w:val="20"/>
              </w:rPr>
              <w:t>Security techniques    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0249C4" w:rsidRPr="008469A7" w:rsidRDefault="000249C4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</w:tr>
      <w:tr w:rsidR="000249C4" w:rsidRPr="008469A7" w:rsidTr="00ED2824">
        <w:tc>
          <w:tcPr>
            <w:tcW w:w="1998" w:type="dxa"/>
          </w:tcPr>
          <w:p w:rsidR="000249C4" w:rsidRPr="008469A7" w:rsidRDefault="000249C4">
            <w:pPr>
              <w:jc w:val="right"/>
              <w:rPr>
                <w:rFonts w:ascii="Georgia" w:hAnsi="Georgia"/>
                <w:color w:val="000000"/>
                <w:sz w:val="20"/>
                <w:szCs w:val="20"/>
              </w:rPr>
            </w:pPr>
            <w:r w:rsidRPr="008469A7">
              <w:rPr>
                <w:rFonts w:ascii="Georgia" w:hAnsi="Georgia"/>
                <w:color w:val="000000"/>
                <w:sz w:val="20"/>
                <w:szCs w:val="20"/>
              </w:rPr>
              <w:t>Objective 2:</w:t>
            </w:r>
          </w:p>
        </w:tc>
        <w:tc>
          <w:tcPr>
            <w:tcW w:w="8550" w:type="dxa"/>
          </w:tcPr>
          <w:p w:rsidR="000249C4" w:rsidRPr="000249C4" w:rsidRDefault="000249C4" w:rsidP="000249C4">
            <w:pPr>
              <w:rPr>
                <w:rFonts w:ascii="Georgia" w:hAnsi="Georgia"/>
                <w:sz w:val="20"/>
                <w:szCs w:val="20"/>
              </w:rPr>
            </w:pPr>
            <w:r w:rsidRPr="000249C4">
              <w:rPr>
                <w:rFonts w:ascii="Georgia" w:hAnsi="Georgia"/>
                <w:sz w:val="20"/>
                <w:szCs w:val="20"/>
              </w:rPr>
              <w:t>Cryptographic algorithms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0249C4" w:rsidRPr="008469A7" w:rsidRDefault="000249C4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</w:tr>
      <w:tr w:rsidR="000249C4" w:rsidRPr="008469A7" w:rsidTr="00ED2824">
        <w:tc>
          <w:tcPr>
            <w:tcW w:w="1998" w:type="dxa"/>
          </w:tcPr>
          <w:p w:rsidR="000249C4" w:rsidRPr="008469A7" w:rsidRDefault="000249C4">
            <w:pPr>
              <w:jc w:val="right"/>
              <w:rPr>
                <w:rFonts w:ascii="Georgia" w:hAnsi="Georgia"/>
                <w:color w:val="000000"/>
                <w:sz w:val="20"/>
                <w:szCs w:val="20"/>
              </w:rPr>
            </w:pPr>
            <w:r w:rsidRPr="008469A7">
              <w:rPr>
                <w:rFonts w:ascii="Georgia" w:hAnsi="Georgia"/>
                <w:color w:val="000000"/>
                <w:sz w:val="20"/>
                <w:szCs w:val="20"/>
              </w:rPr>
              <w:t>Objective 3:</w:t>
            </w:r>
          </w:p>
        </w:tc>
        <w:tc>
          <w:tcPr>
            <w:tcW w:w="8550" w:type="dxa"/>
          </w:tcPr>
          <w:p w:rsidR="000249C4" w:rsidRPr="000249C4" w:rsidRDefault="000249C4" w:rsidP="000249C4">
            <w:pPr>
              <w:rPr>
                <w:rFonts w:ascii="Georgia" w:hAnsi="Georgia"/>
                <w:sz w:val="20"/>
                <w:szCs w:val="20"/>
              </w:rPr>
            </w:pPr>
            <w:r w:rsidRPr="000249C4">
              <w:rPr>
                <w:rFonts w:ascii="Georgia" w:hAnsi="Georgia"/>
                <w:sz w:val="20"/>
                <w:szCs w:val="20"/>
              </w:rPr>
              <w:t>Digital signatures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0249C4" w:rsidRPr="008469A7" w:rsidRDefault="000249C4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</w:tr>
      <w:tr w:rsidR="000249C4" w:rsidRPr="008469A7" w:rsidTr="00ED2824">
        <w:tc>
          <w:tcPr>
            <w:tcW w:w="1998" w:type="dxa"/>
          </w:tcPr>
          <w:p w:rsidR="000249C4" w:rsidRPr="008469A7" w:rsidRDefault="000249C4">
            <w:pPr>
              <w:jc w:val="right"/>
              <w:rPr>
                <w:rFonts w:ascii="Georgia" w:hAnsi="Georgia"/>
                <w:color w:val="000000"/>
                <w:sz w:val="20"/>
                <w:szCs w:val="20"/>
              </w:rPr>
            </w:pPr>
            <w:r w:rsidRPr="008469A7">
              <w:rPr>
                <w:rFonts w:ascii="Georgia" w:hAnsi="Georgia"/>
                <w:color w:val="000000"/>
                <w:sz w:val="20"/>
                <w:szCs w:val="20"/>
              </w:rPr>
              <w:t>Objective 4:</w:t>
            </w:r>
          </w:p>
        </w:tc>
        <w:tc>
          <w:tcPr>
            <w:tcW w:w="8550" w:type="dxa"/>
          </w:tcPr>
          <w:p w:rsidR="000249C4" w:rsidRPr="000249C4" w:rsidRDefault="000249C4" w:rsidP="000249C4">
            <w:pPr>
              <w:rPr>
                <w:rFonts w:ascii="Georgia" w:hAnsi="Georgia"/>
                <w:sz w:val="20"/>
                <w:szCs w:val="20"/>
              </w:rPr>
            </w:pPr>
            <w:r w:rsidRPr="000249C4">
              <w:rPr>
                <w:rFonts w:ascii="Georgia" w:hAnsi="Georgia"/>
                <w:sz w:val="20"/>
                <w:szCs w:val="20"/>
              </w:rPr>
              <w:t>File Services, with case studies</w:t>
            </w:r>
          </w:p>
        </w:tc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="000249C4" w:rsidRPr="008469A7" w:rsidRDefault="000249C4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</w:tc>
      </w:tr>
    </w:tbl>
    <w:p w:rsidR="00246A2A" w:rsidRPr="008469A7" w:rsidRDefault="00246A2A">
      <w:pPr>
        <w:rPr>
          <w:rFonts w:ascii="Georgia" w:hAnsi="Georgia"/>
          <w:sz w:val="20"/>
          <w:szCs w:val="20"/>
        </w:rPr>
      </w:pPr>
    </w:p>
    <w:p w:rsidR="00246A2A" w:rsidRDefault="008469A7" w:rsidP="008A2BDE">
      <w:pPr>
        <w:pStyle w:val="Heading2"/>
      </w:pPr>
      <w:r w:rsidRPr="008469A7">
        <w:t xml:space="preserve">C Level Maximum </w:t>
      </w:r>
      <w:r w:rsidR="007E3653">
        <w:t>50</w:t>
      </w:r>
      <w:r w:rsidRPr="008469A7">
        <w:t xml:space="preserve"> points</w:t>
      </w:r>
    </w:p>
    <w:p w:rsidR="0049001C" w:rsidRDefault="0049001C" w:rsidP="0049001C">
      <w:pPr>
        <w:rPr>
          <w:rFonts w:ascii="Georgia" w:hAnsi="Georgia"/>
          <w:sz w:val="20"/>
          <w:szCs w:val="20"/>
        </w:rPr>
      </w:pPr>
      <w:bookmarkStart w:id="0" w:name="_GoBack"/>
      <w:r>
        <w:rPr>
          <w:rFonts w:ascii="Georgia" w:hAnsi="Georgia"/>
          <w:sz w:val="20"/>
          <w:szCs w:val="20"/>
        </w:rPr>
        <w:t xml:space="preserve">Remember that C-level questions are ideally designed for oral defense. </w:t>
      </w:r>
      <w:bookmarkEnd w:id="0"/>
      <w:r>
        <w:rPr>
          <w:rFonts w:ascii="Georgia" w:hAnsi="Georgia"/>
          <w:sz w:val="20"/>
          <w:szCs w:val="20"/>
        </w:rPr>
        <w:t>Your written answers may include pictures, drawings, short phrases instead of sentences, as long as the answer is clear and says what you mean.</w:t>
      </w:r>
    </w:p>
    <w:p w:rsidR="0049001C" w:rsidRDefault="0049001C" w:rsidP="0049001C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</w:p>
    <w:p w:rsidR="00916220" w:rsidRDefault="005322CB" w:rsidP="00916220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Describe two physical security policies in the organization where you work or attend school. (5</w:t>
      </w:r>
      <w:r w:rsidR="00916220" w:rsidRPr="00916220">
        <w:rPr>
          <w:rFonts w:ascii="Georgia" w:hAnsi="Georgia"/>
          <w:sz w:val="20"/>
          <w:szCs w:val="20"/>
        </w:rPr>
        <w:t>pts)</w:t>
      </w:r>
    </w:p>
    <w:p w:rsidR="00A314A4" w:rsidRDefault="005322CB" w:rsidP="00916220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PGP is often used for secure email. Create a flyer that describes the steps two users must take to use PGP for secure email.</w:t>
      </w:r>
      <w:r w:rsidR="00A314A4">
        <w:rPr>
          <w:rFonts w:ascii="Georgia" w:hAnsi="Georgia"/>
          <w:sz w:val="20"/>
          <w:szCs w:val="20"/>
        </w:rPr>
        <w:t xml:space="preserve"> (10 pts)</w:t>
      </w:r>
    </w:p>
    <w:p w:rsidR="00A314A4" w:rsidRDefault="005322CB" w:rsidP="00A314A4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The TEA algorithm given in Figures 11.7-11.9 of your text is not portable to all machine architectures</w:t>
      </w:r>
      <w:r w:rsidR="00A314A4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 Explain why. </w:t>
      </w:r>
      <w:r w:rsidR="00DB164B">
        <w:rPr>
          <w:rFonts w:ascii="Georgia" w:hAnsi="Georgia"/>
          <w:sz w:val="20"/>
          <w:szCs w:val="20"/>
        </w:rPr>
        <w:t>How could a message that is encrypted by this algorithm be transmitted so that it can be decrypted on any architecture?</w:t>
      </w:r>
      <w:r w:rsidR="00A314A4">
        <w:rPr>
          <w:rFonts w:ascii="Georgia" w:hAnsi="Georgia"/>
          <w:sz w:val="20"/>
          <w:szCs w:val="20"/>
        </w:rPr>
        <w:t xml:space="preserve"> (10 pts)</w:t>
      </w:r>
    </w:p>
    <w:p w:rsidR="005E3402" w:rsidRDefault="00DB164B" w:rsidP="00A314A4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Modify the TEA program of Figure 11.9 to use cipher block chaining (CBC)</w:t>
      </w:r>
      <w:r w:rsidR="005E3402">
        <w:rPr>
          <w:rFonts w:ascii="Georgia" w:hAnsi="Georgia"/>
          <w:sz w:val="20"/>
          <w:szCs w:val="20"/>
        </w:rPr>
        <w:t xml:space="preserve">. </w:t>
      </w:r>
      <w:proofErr w:type="spellStart"/>
      <w:r>
        <w:rPr>
          <w:rFonts w:ascii="Georgia" w:hAnsi="Georgia"/>
          <w:sz w:val="20"/>
          <w:szCs w:val="20"/>
        </w:rPr>
        <w:t>Pseudocode</w:t>
      </w:r>
      <w:proofErr w:type="spellEnd"/>
      <w:r>
        <w:rPr>
          <w:rFonts w:ascii="Georgia" w:hAnsi="Georgia"/>
          <w:sz w:val="20"/>
          <w:szCs w:val="20"/>
        </w:rPr>
        <w:t xml:space="preserve"> is sufficient.</w:t>
      </w:r>
      <w:r w:rsidR="005E3402">
        <w:rPr>
          <w:rFonts w:ascii="Georgia" w:hAnsi="Georgia"/>
          <w:sz w:val="20"/>
          <w:szCs w:val="20"/>
        </w:rPr>
        <w:t>(10 pts)</w:t>
      </w:r>
    </w:p>
    <w:p w:rsidR="005E3402" w:rsidRDefault="005E3402" w:rsidP="00A314A4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(You cannot do this one and #6) </w:t>
      </w:r>
      <w:r w:rsidR="00DB164B">
        <w:rPr>
          <w:rFonts w:ascii="Georgia" w:hAnsi="Georgia"/>
          <w:sz w:val="20"/>
          <w:szCs w:val="20"/>
        </w:rPr>
        <w:t>Construct a stream cipher application based on the algorithm in Figure 11.9</w:t>
      </w:r>
      <w:r>
        <w:rPr>
          <w:rFonts w:ascii="Georgia" w:hAnsi="Georgia"/>
          <w:sz w:val="20"/>
          <w:szCs w:val="20"/>
        </w:rPr>
        <w:t xml:space="preserve">. </w:t>
      </w:r>
      <w:proofErr w:type="spellStart"/>
      <w:r w:rsidR="00DB164B">
        <w:rPr>
          <w:rFonts w:ascii="Georgia" w:hAnsi="Georgia"/>
          <w:sz w:val="20"/>
          <w:szCs w:val="20"/>
        </w:rPr>
        <w:t>Pseudocode</w:t>
      </w:r>
      <w:proofErr w:type="spellEnd"/>
      <w:r w:rsidR="00DB164B">
        <w:rPr>
          <w:rFonts w:ascii="Georgia" w:hAnsi="Georgia"/>
          <w:sz w:val="20"/>
          <w:szCs w:val="20"/>
        </w:rPr>
        <w:t xml:space="preserve"> is sufficient. </w:t>
      </w:r>
      <w:r>
        <w:rPr>
          <w:rFonts w:ascii="Georgia" w:hAnsi="Georgia"/>
          <w:sz w:val="20"/>
          <w:szCs w:val="20"/>
        </w:rPr>
        <w:t>(10 pts)</w:t>
      </w:r>
    </w:p>
    <w:p w:rsidR="00156163" w:rsidRPr="00156163" w:rsidRDefault="00156163" w:rsidP="00156163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 the Needham-Schroeder authentication protocol authentication protocol with secret keys, explain why the following version of message 5 is not secure. (10 pts)</w:t>
      </w:r>
      <w:r w:rsidRPr="00156163">
        <w:rPr>
          <w:rFonts w:ascii="Georgia" w:hAnsi="Georgia"/>
          <w:sz w:val="20"/>
          <w:szCs w:val="20"/>
        </w:rPr>
        <w:t xml:space="preserve"> </w:t>
      </w:r>
      <w:r w:rsidRPr="00156163">
        <w:rPr>
          <w:rFonts w:ascii="Georgia" w:hAnsi="Georgia"/>
          <w:sz w:val="20"/>
          <w:szCs w:val="20"/>
        </w:rPr>
        <w:br/>
        <w:t>A -&gt; B: {N</w:t>
      </w:r>
      <w:r w:rsidRPr="00156163">
        <w:rPr>
          <w:rFonts w:ascii="Georgia" w:hAnsi="Georgia"/>
          <w:sz w:val="20"/>
          <w:szCs w:val="20"/>
          <w:vertAlign w:val="subscript"/>
        </w:rPr>
        <w:t>B</w:t>
      </w:r>
      <w:r w:rsidRPr="00156163">
        <w:rPr>
          <w:rFonts w:ascii="Georgia" w:hAnsi="Georgia"/>
          <w:sz w:val="20"/>
          <w:szCs w:val="20"/>
        </w:rPr>
        <w:t>}K</w:t>
      </w:r>
      <w:r w:rsidRPr="00156163">
        <w:rPr>
          <w:rFonts w:ascii="Georgia" w:hAnsi="Georgia"/>
          <w:sz w:val="20"/>
          <w:szCs w:val="20"/>
          <w:vertAlign w:val="subscript"/>
        </w:rPr>
        <w:t>AB</w:t>
      </w:r>
    </w:p>
    <w:p w:rsidR="00156163" w:rsidRPr="00156163" w:rsidRDefault="00156163" w:rsidP="00156163">
      <w:pPr>
        <w:pStyle w:val="ListParagraph"/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</w:p>
    <w:p w:rsidR="00156163" w:rsidRDefault="00156163" w:rsidP="00156163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 w:rsidRPr="00156163">
        <w:rPr>
          <w:rFonts w:ascii="Georgia" w:hAnsi="Georgia"/>
          <w:sz w:val="20"/>
          <w:szCs w:val="20"/>
        </w:rPr>
        <w:t>List 5 solutions</w:t>
      </w:r>
      <w:r>
        <w:rPr>
          <w:rFonts w:ascii="Georgia" w:hAnsi="Georgia"/>
          <w:sz w:val="20"/>
          <w:szCs w:val="20"/>
        </w:rPr>
        <w:t xml:space="preserve"> to the problems with 802.11 WEP as discussed in your text.</w:t>
      </w:r>
      <w:r w:rsidR="00CA7970">
        <w:rPr>
          <w:rFonts w:ascii="Georgia" w:hAnsi="Georgia"/>
          <w:sz w:val="20"/>
          <w:szCs w:val="20"/>
        </w:rPr>
        <w:t xml:space="preserve"> (5 pts)</w:t>
      </w:r>
    </w:p>
    <w:p w:rsidR="00CA7970" w:rsidRDefault="00CA7970" w:rsidP="00156163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Explain why the RPC interface to early NFS implementations is potentially insecure.  NFS 3 closed this loophole using encryption. How is the key kept secret? Is the security of the key adequate?  (10 pts)</w:t>
      </w:r>
    </w:p>
    <w:p w:rsidR="005D7639" w:rsidRDefault="005D7639" w:rsidP="00156163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What data must the NFS client module hold for each user-level process? (5 pts)</w:t>
      </w:r>
    </w:p>
    <w:p w:rsidR="005D7639" w:rsidRDefault="005D7639" w:rsidP="00156163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How does the NFS </w:t>
      </w:r>
      <w:proofErr w:type="spellStart"/>
      <w:r>
        <w:rPr>
          <w:rFonts w:ascii="Georgia" w:hAnsi="Georgia"/>
          <w:sz w:val="20"/>
          <w:szCs w:val="20"/>
        </w:rPr>
        <w:t>automounter</w:t>
      </w:r>
      <w:proofErr w:type="spellEnd"/>
      <w:r>
        <w:rPr>
          <w:rFonts w:ascii="Georgia" w:hAnsi="Georgia"/>
          <w:sz w:val="20"/>
          <w:szCs w:val="20"/>
        </w:rPr>
        <w:t xml:space="preserve"> help improve the performance and scalability of NFS?  Is </w:t>
      </w:r>
      <w:proofErr w:type="spellStart"/>
      <w:r>
        <w:rPr>
          <w:rFonts w:ascii="Georgia" w:hAnsi="Georgia"/>
          <w:sz w:val="20"/>
          <w:szCs w:val="20"/>
        </w:rPr>
        <w:t>automounter</w:t>
      </w:r>
      <w:proofErr w:type="spellEnd"/>
      <w:r>
        <w:rPr>
          <w:rFonts w:ascii="Georgia" w:hAnsi="Georgia"/>
          <w:sz w:val="20"/>
          <w:szCs w:val="20"/>
        </w:rPr>
        <w:t xml:space="preserve"> secure? (5pts)</w:t>
      </w:r>
    </w:p>
    <w:p w:rsidR="005D7639" w:rsidRPr="005D7639" w:rsidRDefault="005D7639" w:rsidP="005D7639">
      <w:pPr>
        <w:pStyle w:val="ListParagraph"/>
        <w:numPr>
          <w:ilvl w:val="0"/>
          <w:numId w:val="29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How many lookup calls are needed to resolve a five-part pathname (like /</w:t>
      </w:r>
      <w:proofErr w:type="spellStart"/>
      <w:r>
        <w:rPr>
          <w:rFonts w:ascii="Georgia" w:hAnsi="Georgia"/>
          <w:sz w:val="20"/>
          <w:szCs w:val="20"/>
        </w:rPr>
        <w:t>usr</w:t>
      </w:r>
      <w:proofErr w:type="spellEnd"/>
      <w:r>
        <w:rPr>
          <w:rFonts w:ascii="Georgia" w:hAnsi="Georgia"/>
          <w:sz w:val="20"/>
          <w:szCs w:val="20"/>
        </w:rPr>
        <w:t>/users/</w:t>
      </w:r>
      <w:proofErr w:type="spellStart"/>
      <w:r>
        <w:rPr>
          <w:rFonts w:ascii="Georgia" w:hAnsi="Georgia"/>
          <w:sz w:val="20"/>
          <w:szCs w:val="20"/>
        </w:rPr>
        <w:t>harryp</w:t>
      </w:r>
      <w:proofErr w:type="spellEnd"/>
      <w:r>
        <w:rPr>
          <w:rFonts w:ascii="Georgia" w:hAnsi="Georgia"/>
          <w:sz w:val="20"/>
          <w:szCs w:val="20"/>
        </w:rPr>
        <w:t xml:space="preserve">/code/myfile.cpp) for a file stored on an NFS server? Why </w:t>
      </w:r>
      <w:proofErr w:type="gramStart"/>
      <w:r>
        <w:rPr>
          <w:rFonts w:ascii="Georgia" w:hAnsi="Georgia"/>
          <w:sz w:val="20"/>
          <w:szCs w:val="20"/>
        </w:rPr>
        <w:t>is the translation</w:t>
      </w:r>
      <w:proofErr w:type="gramEnd"/>
      <w:r>
        <w:rPr>
          <w:rFonts w:ascii="Georgia" w:hAnsi="Georgia"/>
          <w:sz w:val="20"/>
          <w:szCs w:val="20"/>
        </w:rPr>
        <w:t xml:space="preserve"> performed step-by-step?</w:t>
      </w:r>
    </w:p>
    <w:p w:rsidR="0049001C" w:rsidRPr="0049001C" w:rsidRDefault="0049001C" w:rsidP="0049001C">
      <w:pPr>
        <w:rPr>
          <w:rFonts w:ascii="Georgia" w:hAnsi="Georgia"/>
          <w:bCs/>
          <w:color w:val="000000"/>
          <w:sz w:val="20"/>
          <w:szCs w:val="20"/>
        </w:rPr>
      </w:pPr>
    </w:p>
    <w:p w:rsidR="007210F4" w:rsidRDefault="00BF4856" w:rsidP="007210F4">
      <w:pPr>
        <w:pStyle w:val="Heading2"/>
      </w:pPr>
      <w:r>
        <w:t>B</w:t>
      </w:r>
      <w:r w:rsidRPr="008469A7">
        <w:t xml:space="preserve"> Level </w:t>
      </w:r>
      <w:r w:rsidR="007E3653">
        <w:t>30</w:t>
      </w:r>
      <w:r w:rsidRPr="008469A7">
        <w:t xml:space="preserve"> points</w:t>
      </w:r>
      <w:r w:rsidR="007E3653">
        <w:t>—Choose Two</w:t>
      </w:r>
    </w:p>
    <w:p w:rsidR="00657AC3" w:rsidRPr="00657AC3" w:rsidRDefault="00657AC3" w:rsidP="00657AC3">
      <w:pPr>
        <w:rPr>
          <w:rFonts w:ascii="Georgia" w:hAnsi="Georgia"/>
          <w:sz w:val="20"/>
          <w:szCs w:val="20"/>
        </w:rPr>
      </w:pPr>
    </w:p>
    <w:p w:rsidR="00CB044A" w:rsidRDefault="004C7627" w:rsidP="00156163">
      <w:pPr>
        <w:pStyle w:val="ListParagraph"/>
        <w:numPr>
          <w:ilvl w:val="0"/>
          <w:numId w:val="27"/>
        </w:numPr>
        <w:tabs>
          <w:tab w:val="left" w:pos="360"/>
        </w:tabs>
        <w:rPr>
          <w:rFonts w:ascii="Georgia" w:hAnsi="Georgia"/>
          <w:sz w:val="20"/>
          <w:szCs w:val="20"/>
        </w:rPr>
      </w:pPr>
      <w:r w:rsidRPr="004C7627">
        <w:rPr>
          <w:rFonts w:ascii="Georgia" w:hAnsi="Georgia"/>
          <w:sz w:val="20"/>
          <w:szCs w:val="20"/>
        </w:rPr>
        <w:t>Estimate the time it takes to crack a 56-bit DES key by brute-force using a 200MIPS computer. Assume the inner loop for a brute-force attack uses 10 instructions per key value, plus the time to encrypt an 8-bit plaintext (see Figure 11.13)</w:t>
      </w:r>
      <w:r>
        <w:rPr>
          <w:rFonts w:ascii="Georgia" w:hAnsi="Georgia"/>
          <w:sz w:val="20"/>
          <w:szCs w:val="20"/>
        </w:rPr>
        <w:t>. Perform the same time calculation for a 128-bit IDEA key.  Extrapolate to estimate the cracking time for a 200,000 MIPS parallel processor.</w:t>
      </w:r>
    </w:p>
    <w:p w:rsidR="00C6249E" w:rsidRDefault="00C6249E" w:rsidP="00156163">
      <w:pPr>
        <w:pStyle w:val="ListParagraph"/>
        <w:numPr>
          <w:ilvl w:val="0"/>
          <w:numId w:val="27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Find benchmark implementations of the algorithms listed in Figure 11.13, run them on your own laptop and compare results with those in Figure 11.13.</w:t>
      </w:r>
    </w:p>
    <w:p w:rsidR="00C6249E" w:rsidRDefault="00C6249E" w:rsidP="00156163">
      <w:pPr>
        <w:pStyle w:val="ListParagraph"/>
        <w:numPr>
          <w:ilvl w:val="0"/>
          <w:numId w:val="27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Implement the TEA algorithm</w:t>
      </w:r>
      <w:r w:rsidR="004226CA">
        <w:rPr>
          <w:rFonts w:ascii="Georgia" w:hAnsi="Georgia"/>
          <w:sz w:val="20"/>
          <w:szCs w:val="20"/>
        </w:rPr>
        <w:t xml:space="preserve"> and one other algorithm that you choose, in Java.  Benchmark your (two) implementations and compare the results against the ones in Figure 11.13.</w:t>
      </w:r>
    </w:p>
    <w:p w:rsidR="004226CA" w:rsidRDefault="008E2143" w:rsidP="00156163">
      <w:pPr>
        <w:pStyle w:val="ListParagraph"/>
        <w:numPr>
          <w:ilvl w:val="0"/>
          <w:numId w:val="27"/>
        </w:numPr>
        <w:tabs>
          <w:tab w:val="left" w:pos="36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Decrypt the following message using frequency analysis.  Yo</w:t>
      </w:r>
      <w:r w:rsidR="003D0E31">
        <w:rPr>
          <w:rFonts w:ascii="Georgia" w:hAnsi="Georgia"/>
          <w:sz w:val="20"/>
          <w:szCs w:val="20"/>
        </w:rPr>
        <w:t>u have to figure out the cipher, no decryption tools allowed. Note: Interior spaces are included in the message.</w:t>
      </w:r>
      <w:r w:rsidR="003D0E31">
        <w:rPr>
          <w:rFonts w:ascii="Georgia" w:hAnsi="Georgia"/>
          <w:sz w:val="20"/>
          <w:szCs w:val="20"/>
        </w:rPr>
        <w:br/>
      </w:r>
    </w:p>
    <w:p w:rsidR="003D0E31" w:rsidRPr="003D0E31" w:rsidRDefault="003D0E31" w:rsidP="003D0E31">
      <w:pPr>
        <w:pStyle w:val="ListParagraph"/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  <w:r w:rsidRPr="003D0E31">
        <w:rPr>
          <w:rFonts w:ascii="Georgia" w:hAnsi="Georgia"/>
          <w:sz w:val="20"/>
          <w:szCs w:val="20"/>
        </w:rPr>
        <w:t>XSDFIDSVDRSXDXSDFIDXLEXDMWDXLIDUYIWXMSR</w:t>
      </w:r>
    </w:p>
    <w:p w:rsidR="003D0E31" w:rsidRPr="003D0E31" w:rsidRDefault="003D0E31" w:rsidP="003D0E31">
      <w:pPr>
        <w:pStyle w:val="ListParagraph"/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  <w:r w:rsidRPr="003D0E31">
        <w:rPr>
          <w:rFonts w:ascii="Georgia" w:hAnsi="Georgia"/>
          <w:sz w:val="20"/>
          <w:szCs w:val="20"/>
        </w:rPr>
        <w:t xml:space="preserve"> LIXLIVDXMWDRSFPIVDMRDXLIDQMRHDXSDWYJJIV</w:t>
      </w:r>
    </w:p>
    <w:p w:rsidR="003D0E31" w:rsidRPr="003D0E31" w:rsidRDefault="003D0E31" w:rsidP="003D0E31">
      <w:pPr>
        <w:pStyle w:val="ListParagraph"/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  <w:r w:rsidRPr="003D0E31">
        <w:rPr>
          <w:rFonts w:ascii="Georgia" w:hAnsi="Georgia"/>
          <w:sz w:val="20"/>
          <w:szCs w:val="20"/>
        </w:rPr>
        <w:t>XLIDWPMRKWDERHDEVVS WDSJDSYXVEKISYWDJSVXYRI</w:t>
      </w:r>
    </w:p>
    <w:p w:rsidR="003D0E31" w:rsidRPr="003D0E31" w:rsidRDefault="003D0E31" w:rsidP="003D0E31">
      <w:pPr>
        <w:pStyle w:val="ListParagraph"/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  <w:r w:rsidRPr="003D0E31">
        <w:rPr>
          <w:rFonts w:ascii="Georgia" w:hAnsi="Georgia"/>
          <w:sz w:val="20"/>
          <w:szCs w:val="20"/>
        </w:rPr>
        <w:t>SVDXSDXEOIDEVQWDEKEMRWXDEDWIEDSJDXVSYFPIW</w:t>
      </w:r>
    </w:p>
    <w:p w:rsidR="003D0E31" w:rsidRPr="00156163" w:rsidRDefault="003D0E31" w:rsidP="003D0E31">
      <w:pPr>
        <w:pStyle w:val="ListParagraph"/>
        <w:tabs>
          <w:tab w:val="left" w:pos="360"/>
        </w:tabs>
        <w:ind w:left="360"/>
        <w:rPr>
          <w:rFonts w:ascii="Georgia" w:hAnsi="Georgia"/>
          <w:sz w:val="20"/>
          <w:szCs w:val="20"/>
        </w:rPr>
      </w:pPr>
      <w:r w:rsidRPr="003D0E31">
        <w:rPr>
          <w:rFonts w:ascii="Georgia" w:hAnsi="Georgia"/>
          <w:sz w:val="20"/>
          <w:szCs w:val="20"/>
        </w:rPr>
        <w:t>ERHDFBDSTTSWMRKDIRHDXLIQ</w:t>
      </w:r>
    </w:p>
    <w:p w:rsidR="00014A78" w:rsidRPr="00014A78" w:rsidRDefault="00014A78" w:rsidP="00A3261E">
      <w:pPr>
        <w:rPr>
          <w:rFonts w:ascii="Georgia" w:hAnsi="Georgia"/>
          <w:sz w:val="20"/>
          <w:szCs w:val="20"/>
        </w:rPr>
      </w:pPr>
    </w:p>
    <w:p w:rsidR="006B0D36" w:rsidRDefault="006B17CD" w:rsidP="006B0D36">
      <w:pPr>
        <w:pStyle w:val="Heading2"/>
      </w:pPr>
      <w:r>
        <w:t>A</w:t>
      </w:r>
      <w:r w:rsidRPr="008469A7">
        <w:t xml:space="preserve"> Level </w:t>
      </w:r>
      <w:r>
        <w:t>20</w:t>
      </w:r>
      <w:r w:rsidRPr="008469A7">
        <w:t xml:space="preserve"> points</w:t>
      </w:r>
      <w:r w:rsidR="00610AFA">
        <w:t>—Choose One</w:t>
      </w:r>
    </w:p>
    <w:p w:rsidR="006B0D36" w:rsidRDefault="004226CA" w:rsidP="006B0D36">
      <w:pPr>
        <w:pStyle w:val="ListParagraph"/>
        <w:numPr>
          <w:ilvl w:val="0"/>
          <w:numId w:val="2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Should export of cryptographic technology be controlled by the US government</w:t>
      </w:r>
      <w:r w:rsidR="006B0D36">
        <w:rPr>
          <w:rFonts w:ascii="Georgia" w:hAnsi="Georgia"/>
          <w:sz w:val="20"/>
          <w:szCs w:val="20"/>
        </w:rPr>
        <w:t>?</w:t>
      </w:r>
    </w:p>
    <w:p w:rsidR="006C09B3" w:rsidRDefault="004226CA" w:rsidP="004226CA">
      <w:pPr>
        <w:pStyle w:val="ListParagraph"/>
        <w:numPr>
          <w:ilvl w:val="0"/>
          <w:numId w:val="2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Recently Blizzard restricted access to World of Warcraft game servers to players in Iran, in compliance with newly-imposed technology export restrictions.  What security concerns </w:t>
      </w:r>
      <w:r w:rsidR="006C09B3">
        <w:rPr>
          <w:rFonts w:ascii="Georgia" w:hAnsi="Georgia"/>
          <w:sz w:val="20"/>
          <w:szCs w:val="20"/>
        </w:rPr>
        <w:t>are involved in that blockade?  Do you think that kind of blockade is fair?  Do you think it does what it intends?</w:t>
      </w:r>
    </w:p>
    <w:p w:rsidR="005D7639" w:rsidRDefault="006C09B3" w:rsidP="004226CA">
      <w:pPr>
        <w:pStyle w:val="ListParagraph"/>
        <w:numPr>
          <w:ilvl w:val="0"/>
          <w:numId w:val="2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Do you think encryption software should include secret loopholes, trapdoors or backdoors?  Is this an effective way to retain control of a technology, or the results it produces?</w:t>
      </w:r>
    </w:p>
    <w:p w:rsidR="00BF59C8" w:rsidRPr="004226CA" w:rsidRDefault="005D7639" w:rsidP="004226CA">
      <w:pPr>
        <w:pStyle w:val="ListParagraph"/>
        <w:numPr>
          <w:ilvl w:val="0"/>
          <w:numId w:val="2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 xml:space="preserve">Compare the features of AFS and NFS, with emphasis on </w:t>
      </w:r>
      <w:proofErr w:type="spellStart"/>
      <w:r>
        <w:rPr>
          <w:rFonts w:ascii="Georgia" w:hAnsi="Georgia"/>
          <w:sz w:val="20"/>
          <w:szCs w:val="20"/>
        </w:rPr>
        <w:t>scalablity</w:t>
      </w:r>
      <w:proofErr w:type="spellEnd"/>
      <w:r>
        <w:rPr>
          <w:rFonts w:ascii="Georgia" w:hAnsi="Georgia"/>
          <w:sz w:val="20"/>
          <w:szCs w:val="20"/>
        </w:rPr>
        <w:t>.  Which recent developments, if any, offer enhanced scalability?</w:t>
      </w:r>
      <w:r w:rsidR="00BF59C8" w:rsidRPr="004226CA">
        <w:rPr>
          <w:rFonts w:ascii="Georgia" w:hAnsi="Georgia"/>
          <w:sz w:val="20"/>
          <w:szCs w:val="20"/>
        </w:rPr>
        <w:t xml:space="preserve"> </w:t>
      </w:r>
    </w:p>
    <w:p w:rsidR="009D799C" w:rsidRDefault="009D799C" w:rsidP="009D799C">
      <w:pPr>
        <w:rPr>
          <w:rFonts w:ascii="Georgia" w:hAnsi="Georgia" w:cs="Comic Sans MS"/>
          <w:color w:val="000000"/>
          <w:sz w:val="20"/>
          <w:szCs w:val="20"/>
        </w:rPr>
      </w:pPr>
    </w:p>
    <w:p w:rsidR="009D799C" w:rsidRPr="009D799C" w:rsidRDefault="009D799C" w:rsidP="009D799C">
      <w:pPr>
        <w:rPr>
          <w:rFonts w:ascii="Georgia" w:hAnsi="Georgia" w:cs="Comic Sans MS"/>
          <w:color w:val="000000"/>
          <w:sz w:val="20"/>
          <w:szCs w:val="20"/>
        </w:rPr>
      </w:pPr>
      <w:r>
        <w:rPr>
          <w:rFonts w:ascii="Georgia" w:hAnsi="Georgia" w:cs="Comic Sans MS"/>
          <w:color w:val="000000"/>
          <w:sz w:val="20"/>
          <w:szCs w:val="20"/>
        </w:rPr>
        <w:t xml:space="preserve">F: &lt; </w:t>
      </w:r>
      <w:proofErr w:type="gramStart"/>
      <w:r>
        <w:rPr>
          <w:rFonts w:ascii="Georgia" w:hAnsi="Georgia" w:cs="Comic Sans MS"/>
          <w:color w:val="000000"/>
          <w:sz w:val="20"/>
          <w:szCs w:val="20"/>
        </w:rPr>
        <w:t>60  D</w:t>
      </w:r>
      <w:proofErr w:type="gramEnd"/>
      <w:r>
        <w:rPr>
          <w:rFonts w:ascii="Georgia" w:hAnsi="Georgia" w:cs="Comic Sans MS"/>
          <w:color w:val="000000"/>
          <w:sz w:val="20"/>
          <w:szCs w:val="20"/>
        </w:rPr>
        <w:t>: &lt; 70 C: &lt; 80 B: &lt; 90 A: &gt;= 90</w:t>
      </w:r>
    </w:p>
    <w:sectPr w:rsidR="009D799C" w:rsidRPr="009D799C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143" w:rsidRDefault="008E2143">
      <w:r>
        <w:separator/>
      </w:r>
    </w:p>
  </w:endnote>
  <w:endnote w:type="continuationSeparator" w:id="0">
    <w:p w:rsidR="008E2143" w:rsidRDefault="008E2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143" w:rsidRDefault="008E2143">
      <w:r>
        <w:separator/>
      </w:r>
    </w:p>
  </w:footnote>
  <w:footnote w:type="continuationSeparator" w:id="0">
    <w:p w:rsidR="008E2143" w:rsidRDefault="008E2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62B"/>
    <w:multiLevelType w:val="hybridMultilevel"/>
    <w:tmpl w:val="F6AE1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13126"/>
    <w:multiLevelType w:val="hybridMultilevel"/>
    <w:tmpl w:val="73BC7B8E"/>
    <w:lvl w:ilvl="0" w:tplc="B6A447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3E31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5CB6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AEA7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E6A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041E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C0A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0AA7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5C0C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485848"/>
    <w:multiLevelType w:val="hybridMultilevel"/>
    <w:tmpl w:val="A2146AC0"/>
    <w:lvl w:ilvl="0" w:tplc="C0FAB7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8F1A75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66F7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F8A4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36B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74FA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1ADC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E2B9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2221C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CD19C3"/>
    <w:multiLevelType w:val="hybridMultilevel"/>
    <w:tmpl w:val="199A7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13B70"/>
    <w:multiLevelType w:val="hybridMultilevel"/>
    <w:tmpl w:val="6BC83F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2E5611"/>
    <w:multiLevelType w:val="hybridMultilevel"/>
    <w:tmpl w:val="231A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7498A"/>
    <w:multiLevelType w:val="hybridMultilevel"/>
    <w:tmpl w:val="4F84FC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7">
    <w:nsid w:val="1CC90EB0"/>
    <w:multiLevelType w:val="multilevel"/>
    <w:tmpl w:val="3F58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A60CDC"/>
    <w:multiLevelType w:val="hybridMultilevel"/>
    <w:tmpl w:val="F6C81E14"/>
    <w:lvl w:ilvl="0" w:tplc="ECECB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759C80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A03A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349D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FE5B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34DA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1B092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2EF4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D840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4727BD"/>
    <w:multiLevelType w:val="hybridMultilevel"/>
    <w:tmpl w:val="5ACC980A"/>
    <w:lvl w:ilvl="0" w:tplc="DEB8C65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A2BD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7E8D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A680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805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8EDE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100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54BB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E012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324E07"/>
    <w:multiLevelType w:val="hybridMultilevel"/>
    <w:tmpl w:val="38242D52"/>
    <w:lvl w:ilvl="0" w:tplc="124EA56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EA9B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2F223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B020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6216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8C76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9A5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AEE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1647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FF2679"/>
    <w:multiLevelType w:val="multilevel"/>
    <w:tmpl w:val="A83A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7B77AA"/>
    <w:multiLevelType w:val="hybridMultilevel"/>
    <w:tmpl w:val="860266C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F9755E"/>
    <w:multiLevelType w:val="hybridMultilevel"/>
    <w:tmpl w:val="2C2CD8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AB5DEE"/>
    <w:multiLevelType w:val="hybridMultilevel"/>
    <w:tmpl w:val="8F10F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96BE3"/>
    <w:multiLevelType w:val="hybridMultilevel"/>
    <w:tmpl w:val="5938399E"/>
    <w:lvl w:ilvl="0" w:tplc="D65C1394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B1734F"/>
    <w:multiLevelType w:val="hybridMultilevel"/>
    <w:tmpl w:val="ED1E2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BE0CEF"/>
    <w:multiLevelType w:val="hybridMultilevel"/>
    <w:tmpl w:val="B4CA16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CB0946"/>
    <w:multiLevelType w:val="hybridMultilevel"/>
    <w:tmpl w:val="E0B6535E"/>
    <w:lvl w:ilvl="0" w:tplc="B58AE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50C4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F690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FB65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85D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6E1F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42AC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F447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DC13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E570E2"/>
    <w:multiLevelType w:val="hybridMultilevel"/>
    <w:tmpl w:val="7E4461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8AB7D3C"/>
    <w:multiLevelType w:val="hybridMultilevel"/>
    <w:tmpl w:val="8BF6D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F06852"/>
    <w:multiLevelType w:val="hybridMultilevel"/>
    <w:tmpl w:val="0D141518"/>
    <w:lvl w:ilvl="0" w:tplc="9CDAFDC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F7E65CC"/>
    <w:multiLevelType w:val="multilevel"/>
    <w:tmpl w:val="A2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C839A6"/>
    <w:multiLevelType w:val="multilevel"/>
    <w:tmpl w:val="C7A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C853029"/>
    <w:multiLevelType w:val="hybridMultilevel"/>
    <w:tmpl w:val="7D022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396F5D"/>
    <w:multiLevelType w:val="hybridMultilevel"/>
    <w:tmpl w:val="1EF6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C36977"/>
    <w:multiLevelType w:val="hybridMultilevel"/>
    <w:tmpl w:val="3F588258"/>
    <w:lvl w:ilvl="0" w:tplc="AE8A4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4C48E3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004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22F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B475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F0A9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3C5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6A7B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D647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0E3C67"/>
    <w:multiLevelType w:val="hybridMultilevel"/>
    <w:tmpl w:val="E60637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AE0E6C"/>
    <w:multiLevelType w:val="hybridMultilevel"/>
    <w:tmpl w:val="C966E5A8"/>
    <w:lvl w:ilvl="0" w:tplc="9CDAFDC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C26E5"/>
    <w:multiLevelType w:val="hybridMultilevel"/>
    <w:tmpl w:val="76B46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FB1DCF"/>
    <w:multiLevelType w:val="hybridMultilevel"/>
    <w:tmpl w:val="85049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6"/>
  </w:num>
  <w:num w:numId="4">
    <w:abstractNumId w:val="1"/>
  </w:num>
  <w:num w:numId="5">
    <w:abstractNumId w:val="18"/>
  </w:num>
  <w:num w:numId="6">
    <w:abstractNumId w:val="11"/>
  </w:num>
  <w:num w:numId="7">
    <w:abstractNumId w:val="2"/>
  </w:num>
  <w:num w:numId="8">
    <w:abstractNumId w:val="7"/>
  </w:num>
  <w:num w:numId="9">
    <w:abstractNumId w:val="22"/>
  </w:num>
  <w:num w:numId="10">
    <w:abstractNumId w:val="8"/>
  </w:num>
  <w:num w:numId="11">
    <w:abstractNumId w:val="16"/>
  </w:num>
  <w:num w:numId="12">
    <w:abstractNumId w:val="21"/>
  </w:num>
  <w:num w:numId="13">
    <w:abstractNumId w:val="28"/>
  </w:num>
  <w:num w:numId="14">
    <w:abstractNumId w:val="29"/>
  </w:num>
  <w:num w:numId="15">
    <w:abstractNumId w:val="14"/>
  </w:num>
  <w:num w:numId="16">
    <w:abstractNumId w:val="25"/>
  </w:num>
  <w:num w:numId="17">
    <w:abstractNumId w:val="20"/>
  </w:num>
  <w:num w:numId="18">
    <w:abstractNumId w:val="13"/>
  </w:num>
  <w:num w:numId="19">
    <w:abstractNumId w:val="3"/>
  </w:num>
  <w:num w:numId="20">
    <w:abstractNumId w:val="19"/>
  </w:num>
  <w:num w:numId="21">
    <w:abstractNumId w:val="4"/>
  </w:num>
  <w:num w:numId="22">
    <w:abstractNumId w:val="15"/>
  </w:num>
  <w:num w:numId="23">
    <w:abstractNumId w:val="17"/>
  </w:num>
  <w:num w:numId="24">
    <w:abstractNumId w:val="24"/>
  </w:num>
  <w:num w:numId="25">
    <w:abstractNumId w:val="30"/>
  </w:num>
  <w:num w:numId="26">
    <w:abstractNumId w:val="12"/>
  </w:num>
  <w:num w:numId="27">
    <w:abstractNumId w:val="6"/>
  </w:num>
  <w:num w:numId="28">
    <w:abstractNumId w:val="0"/>
  </w:num>
  <w:num w:numId="29">
    <w:abstractNumId w:val="27"/>
  </w:num>
  <w:num w:numId="30">
    <w:abstractNumId w:val="23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39"/>
    <w:rsid w:val="000008DC"/>
    <w:rsid w:val="00014524"/>
    <w:rsid w:val="00014A78"/>
    <w:rsid w:val="000162F1"/>
    <w:rsid w:val="000249C4"/>
    <w:rsid w:val="00035ADF"/>
    <w:rsid w:val="00043C5C"/>
    <w:rsid w:val="0006159F"/>
    <w:rsid w:val="000652B4"/>
    <w:rsid w:val="00085FE7"/>
    <w:rsid w:val="000867B7"/>
    <w:rsid w:val="0009347D"/>
    <w:rsid w:val="000B0744"/>
    <w:rsid w:val="000B55C8"/>
    <w:rsid w:val="000B5A72"/>
    <w:rsid w:val="000B6D7C"/>
    <w:rsid w:val="000B6E65"/>
    <w:rsid w:val="000C1376"/>
    <w:rsid w:val="000C779C"/>
    <w:rsid w:val="000E0630"/>
    <w:rsid w:val="00156163"/>
    <w:rsid w:val="00156CE7"/>
    <w:rsid w:val="001671D2"/>
    <w:rsid w:val="00171BCD"/>
    <w:rsid w:val="00180D10"/>
    <w:rsid w:val="0018771E"/>
    <w:rsid w:val="001967EB"/>
    <w:rsid w:val="001A20B5"/>
    <w:rsid w:val="001A5868"/>
    <w:rsid w:val="001B16E2"/>
    <w:rsid w:val="001D64BA"/>
    <w:rsid w:val="001E01FB"/>
    <w:rsid w:val="001F0D7B"/>
    <w:rsid w:val="00221EA7"/>
    <w:rsid w:val="0024137B"/>
    <w:rsid w:val="00246A2A"/>
    <w:rsid w:val="00297BAC"/>
    <w:rsid w:val="002A5CB0"/>
    <w:rsid w:val="002B4956"/>
    <w:rsid w:val="002D1293"/>
    <w:rsid w:val="002D53F9"/>
    <w:rsid w:val="002E0897"/>
    <w:rsid w:val="002F5491"/>
    <w:rsid w:val="0030059C"/>
    <w:rsid w:val="00324B29"/>
    <w:rsid w:val="00325E15"/>
    <w:rsid w:val="0035157A"/>
    <w:rsid w:val="00356EC2"/>
    <w:rsid w:val="003644CC"/>
    <w:rsid w:val="003744FD"/>
    <w:rsid w:val="0037450F"/>
    <w:rsid w:val="00374F6A"/>
    <w:rsid w:val="00394F58"/>
    <w:rsid w:val="003A1AD9"/>
    <w:rsid w:val="003A391B"/>
    <w:rsid w:val="003A6218"/>
    <w:rsid w:val="003C3650"/>
    <w:rsid w:val="003C460D"/>
    <w:rsid w:val="003D0E31"/>
    <w:rsid w:val="004007DB"/>
    <w:rsid w:val="004226CA"/>
    <w:rsid w:val="00443B68"/>
    <w:rsid w:val="00452CF3"/>
    <w:rsid w:val="0045624B"/>
    <w:rsid w:val="0046434F"/>
    <w:rsid w:val="0049001C"/>
    <w:rsid w:val="004961E7"/>
    <w:rsid w:val="004C7627"/>
    <w:rsid w:val="004D52A8"/>
    <w:rsid w:val="005322CB"/>
    <w:rsid w:val="00533971"/>
    <w:rsid w:val="005573C1"/>
    <w:rsid w:val="005635B4"/>
    <w:rsid w:val="00593483"/>
    <w:rsid w:val="005A7420"/>
    <w:rsid w:val="005B4691"/>
    <w:rsid w:val="005D7639"/>
    <w:rsid w:val="005E3402"/>
    <w:rsid w:val="005F231B"/>
    <w:rsid w:val="005F2B45"/>
    <w:rsid w:val="00610AFA"/>
    <w:rsid w:val="006157CD"/>
    <w:rsid w:val="006249DC"/>
    <w:rsid w:val="00657AC3"/>
    <w:rsid w:val="0066465A"/>
    <w:rsid w:val="006663D4"/>
    <w:rsid w:val="00672438"/>
    <w:rsid w:val="00682283"/>
    <w:rsid w:val="006B0D36"/>
    <w:rsid w:val="006B17CD"/>
    <w:rsid w:val="006B276C"/>
    <w:rsid w:val="006C09B3"/>
    <w:rsid w:val="006D5A5A"/>
    <w:rsid w:val="006E21F8"/>
    <w:rsid w:val="006E31C8"/>
    <w:rsid w:val="006F4977"/>
    <w:rsid w:val="00716477"/>
    <w:rsid w:val="007210F4"/>
    <w:rsid w:val="00721E10"/>
    <w:rsid w:val="007317F6"/>
    <w:rsid w:val="00762B75"/>
    <w:rsid w:val="007668C4"/>
    <w:rsid w:val="00781FDD"/>
    <w:rsid w:val="007D35A0"/>
    <w:rsid w:val="007E3653"/>
    <w:rsid w:val="00801022"/>
    <w:rsid w:val="008059DD"/>
    <w:rsid w:val="00812D05"/>
    <w:rsid w:val="00813B27"/>
    <w:rsid w:val="00813D53"/>
    <w:rsid w:val="00830878"/>
    <w:rsid w:val="00843CC8"/>
    <w:rsid w:val="008469A7"/>
    <w:rsid w:val="0086260C"/>
    <w:rsid w:val="00873A54"/>
    <w:rsid w:val="008855D8"/>
    <w:rsid w:val="00891D89"/>
    <w:rsid w:val="00892DA5"/>
    <w:rsid w:val="008A2BDE"/>
    <w:rsid w:val="008B076A"/>
    <w:rsid w:val="008D10FE"/>
    <w:rsid w:val="008D38E1"/>
    <w:rsid w:val="008E1A2D"/>
    <w:rsid w:val="008E2143"/>
    <w:rsid w:val="008E3F2D"/>
    <w:rsid w:val="008E710F"/>
    <w:rsid w:val="008F0CAF"/>
    <w:rsid w:val="00902694"/>
    <w:rsid w:val="00916220"/>
    <w:rsid w:val="00916A3C"/>
    <w:rsid w:val="009432F8"/>
    <w:rsid w:val="00955735"/>
    <w:rsid w:val="00965149"/>
    <w:rsid w:val="00982DAD"/>
    <w:rsid w:val="009D799C"/>
    <w:rsid w:val="00A05E2A"/>
    <w:rsid w:val="00A314A4"/>
    <w:rsid w:val="00A3261E"/>
    <w:rsid w:val="00A37BA3"/>
    <w:rsid w:val="00A42583"/>
    <w:rsid w:val="00A46B61"/>
    <w:rsid w:val="00A71227"/>
    <w:rsid w:val="00A7399E"/>
    <w:rsid w:val="00AE1639"/>
    <w:rsid w:val="00AE4442"/>
    <w:rsid w:val="00B51669"/>
    <w:rsid w:val="00B575C9"/>
    <w:rsid w:val="00B62B5C"/>
    <w:rsid w:val="00B76B1D"/>
    <w:rsid w:val="00B91786"/>
    <w:rsid w:val="00B92C9C"/>
    <w:rsid w:val="00BA2928"/>
    <w:rsid w:val="00BB600A"/>
    <w:rsid w:val="00BC1DBF"/>
    <w:rsid w:val="00BC4E23"/>
    <w:rsid w:val="00BF4856"/>
    <w:rsid w:val="00BF59C8"/>
    <w:rsid w:val="00C132D1"/>
    <w:rsid w:val="00C173E4"/>
    <w:rsid w:val="00C33851"/>
    <w:rsid w:val="00C35C2F"/>
    <w:rsid w:val="00C44B73"/>
    <w:rsid w:val="00C46DD1"/>
    <w:rsid w:val="00C6249E"/>
    <w:rsid w:val="00C85C43"/>
    <w:rsid w:val="00CA7970"/>
    <w:rsid w:val="00CB044A"/>
    <w:rsid w:val="00CB20E7"/>
    <w:rsid w:val="00CB7DE0"/>
    <w:rsid w:val="00D13ADD"/>
    <w:rsid w:val="00D2420F"/>
    <w:rsid w:val="00D24E47"/>
    <w:rsid w:val="00D53A39"/>
    <w:rsid w:val="00DA7E3D"/>
    <w:rsid w:val="00DB164B"/>
    <w:rsid w:val="00DC4CDF"/>
    <w:rsid w:val="00DF4127"/>
    <w:rsid w:val="00DF7B1A"/>
    <w:rsid w:val="00E03B6B"/>
    <w:rsid w:val="00E45BB7"/>
    <w:rsid w:val="00E73F73"/>
    <w:rsid w:val="00E857F8"/>
    <w:rsid w:val="00E97591"/>
    <w:rsid w:val="00ED2824"/>
    <w:rsid w:val="00ED46B5"/>
    <w:rsid w:val="00EE01CB"/>
    <w:rsid w:val="00EE42D8"/>
    <w:rsid w:val="00F42344"/>
    <w:rsid w:val="00F459C3"/>
    <w:rsid w:val="00F7615F"/>
    <w:rsid w:val="00F84D3B"/>
    <w:rsid w:val="00FB0FC0"/>
    <w:rsid w:val="00FB4F22"/>
    <w:rsid w:val="00FC1CAB"/>
    <w:rsid w:val="00FC3F23"/>
    <w:rsid w:val="00FE1635"/>
    <w:rsid w:val="00FF14D7"/>
    <w:rsid w:val="00F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 w:cs="Arial"/>
      <w:b/>
      <w:bCs/>
      <w:color w:val="000000"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color w:val="000000"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80D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000080"/>
      <w:u w:val="none"/>
      <w:effect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69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80D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 w:cs="Arial"/>
      <w:b/>
      <w:bCs/>
      <w:color w:val="000000"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color w:val="000000"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80D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000080"/>
      <w:u w:val="none"/>
      <w:effect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69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80D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3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DOLP~1\AppData\Local\Temp\Layered+Curriculum+Lesson+Plan+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8CDB7-FA87-4E1E-8E9C-7E6EAA7B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Layered+Curriculum+Lesson+Plan+Form.dot</Template>
  <TotalTime>176</TotalTime>
  <Pages>2</Pages>
  <Words>633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Layered Curriculum Lesson Plan Form</vt:lpstr>
    </vt:vector>
  </TitlesOfParts>
  <Company>Hewlett-Packard</Company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Layered Curriculum Lesson Plan Form</dc:title>
  <dc:creator>ITS</dc:creator>
  <cp:lastModifiedBy>George Rudolph</cp:lastModifiedBy>
  <cp:revision>12</cp:revision>
  <cp:lastPrinted>2007-08-14T16:11:00Z</cp:lastPrinted>
  <dcterms:created xsi:type="dcterms:W3CDTF">2012-10-26T14:11:00Z</dcterms:created>
  <dcterms:modified xsi:type="dcterms:W3CDTF">2014-08-18T17:18:00Z</dcterms:modified>
</cp:coreProperties>
</file>